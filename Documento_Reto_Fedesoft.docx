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8179C2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A50939" w:rsidRPr="009E5FB2" w:rsidRDefault="00D407E0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Nombre Equipo</w:t>
            </w:r>
          </w:p>
          <w:p w:rsidR="00D407E0" w:rsidRPr="008179C2" w:rsidRDefault="00D407E0" w:rsidP="00D407E0">
            <w:pPr>
              <w:jc w:val="center"/>
              <w:rPr>
                <w:rFonts w:ascii="Arial" w:hAnsi="Arial" w:cs="Arial"/>
              </w:rPr>
            </w:pPr>
          </w:p>
          <w:p w:rsidR="002C2CDD" w:rsidRPr="007F7099" w:rsidRDefault="00D407E0" w:rsidP="00D407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099">
              <w:rPr>
                <w:rFonts w:ascii="Arial" w:hAnsi="Arial" w:cs="Arial"/>
                <w:b/>
                <w:sz w:val="24"/>
                <w:szCs w:val="24"/>
              </w:rPr>
              <w:t>HELLO WORLD TEAM</w:t>
            </w:r>
          </w:p>
          <w:p w:rsidR="002C2CDD" w:rsidRPr="009E5FB2" w:rsidRDefault="005B66FE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PARTICIPANTES</w:t>
            </w:r>
          </w:p>
          <w:p w:rsidR="00741125" w:rsidRPr="008179C2" w:rsidRDefault="00741125" w:rsidP="005B66FE">
            <w:pPr>
              <w:rPr>
                <w:rFonts w:ascii="Arial" w:hAnsi="Arial" w:cs="Arial"/>
              </w:rPr>
            </w:pPr>
          </w:p>
          <w:p w:rsidR="005B66FE" w:rsidRPr="00BC7BB5" w:rsidRDefault="005B66FE" w:rsidP="005B66FE">
            <w:pPr>
              <w:rPr>
                <w:rFonts w:ascii="Arial" w:hAnsi="Arial" w:cs="Arial"/>
                <w:sz w:val="22"/>
                <w:szCs w:val="22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DAVID REYES PEREA</w:t>
            </w:r>
          </w:p>
          <w:p w:rsidR="005B66FE" w:rsidRPr="00BC7BB5" w:rsidRDefault="005B66FE" w:rsidP="005B66FE">
            <w:pPr>
              <w:rPr>
                <w:rFonts w:ascii="Arial" w:hAnsi="Arial" w:cs="Arial"/>
                <w:sz w:val="22"/>
                <w:szCs w:val="22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JOHN JAIRO MORENO</w:t>
            </w:r>
          </w:p>
          <w:p w:rsidR="005B66FE" w:rsidRPr="008179C2" w:rsidRDefault="005B66FE" w:rsidP="005B66FE">
            <w:pPr>
              <w:rPr>
                <w:rFonts w:ascii="Arial" w:hAnsi="Arial" w:cs="Arial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GIOVANNY ROJAS RINCON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2C2CDD" w:rsidRPr="007F7099" w:rsidRDefault="00FA1B13" w:rsidP="0052017A">
            <w:pPr>
              <w:pStyle w:val="Ttulo3"/>
              <w:jc w:val="center"/>
              <w:rPr>
                <w:rFonts w:ascii="Arial" w:hAnsi="Arial" w:cs="Arial"/>
                <w:b/>
                <w:szCs w:val="32"/>
              </w:rPr>
            </w:pPr>
            <w:r w:rsidRPr="007F7099">
              <w:rPr>
                <w:rFonts w:ascii="Arial" w:hAnsi="Arial" w:cs="Arial"/>
                <w:b/>
                <w:color w:val="000000"/>
                <w:szCs w:val="32"/>
              </w:rPr>
              <w:t>¿Cómo podemos hacer que la educación sea más equitativa?</w:t>
            </w:r>
          </w:p>
          <w:p w:rsidR="00FA1B13" w:rsidRPr="008179C2" w:rsidRDefault="00FA1B13" w:rsidP="00FA1B13">
            <w:pPr>
              <w:pStyle w:val="Pa0"/>
              <w:rPr>
                <w:rStyle w:val="A6"/>
                <w:rFonts w:ascii="Arial" w:hAnsi="Arial" w:cs="Arial"/>
              </w:rPr>
            </w:pPr>
            <w:r w:rsidRPr="008179C2">
              <w:rPr>
                <w:rStyle w:val="A6"/>
                <w:rFonts w:ascii="Arial" w:hAnsi="Arial" w:cs="Arial"/>
              </w:rPr>
              <w:t xml:space="preserve">Situación </w:t>
            </w:r>
          </w:p>
          <w:p w:rsidR="00FA1B13" w:rsidRPr="008179C2" w:rsidRDefault="00FA1B13" w:rsidP="0052017A">
            <w:pPr>
              <w:jc w:val="center"/>
              <w:rPr>
                <w:rFonts w:ascii="Arial" w:hAnsi="Arial" w:cs="Arial"/>
                <w:lang w:val="es-CO"/>
              </w:rPr>
            </w:pPr>
          </w:p>
          <w:p w:rsidR="002C2CDD" w:rsidRPr="008179C2" w:rsidRDefault="00FA1B13" w:rsidP="00FA1B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situación de la localidad parte de que existe una alta concentración de centros de formación académica de alto nivel, lo que se reafirma en la visión a 2020 de la localidad (“Chapinero será el epicentro de la actividad académica”), pero el aporte de estas instituciones, desde lo social, a la comunidad no es suficiente.</w:t>
            </w:r>
            <w:sdt>
              <w:sdtPr>
                <w:rPr>
                  <w:rFonts w:ascii="Arial" w:hAnsi="Arial" w:cs="Arial"/>
                  <w:color w:val="000000"/>
                  <w:sz w:val="24"/>
                  <w:szCs w:val="24"/>
                </w:rPr>
                <w:alias w:val="Detalles de experiencia:"/>
                <w:tag w:val="Detalles de experiencia:"/>
                <w:id w:val="-423336076"/>
                <w:placeholder>
                  <w:docPart w:val="50F20A80B54D418CBC48139518FD6116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8179C2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9E5FB2" w:rsidRDefault="000B735D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PROBLEMA IDENTIFICADO</w:t>
            </w:r>
          </w:p>
          <w:p w:rsidR="00F778B8" w:rsidRPr="008179C2" w:rsidRDefault="00F778B8" w:rsidP="00F778B8">
            <w:p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C2CDD" w:rsidRPr="008179C2" w:rsidRDefault="00F778B8" w:rsidP="00F778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problemática de la comunidad es que tiene poca oferta de educación pública disponible, la cual no tiene la misma calidad que los otros centros de formación de la zona, y acceder a ella es difícil por factores económicos y de inseguridad.</w:t>
            </w:r>
          </w:p>
          <w:p w:rsidR="002C2CDD" w:rsidRPr="009E5FB2" w:rsidRDefault="009E5FB2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LOCALIDAD</w:t>
            </w:r>
          </w:p>
          <w:p w:rsidR="00741125" w:rsidRPr="008179C2" w:rsidRDefault="00741125" w:rsidP="009E5FB2">
            <w:pPr>
              <w:rPr>
                <w:rFonts w:ascii="Arial" w:hAnsi="Arial" w:cs="Arial"/>
              </w:rPr>
            </w:pPr>
          </w:p>
        </w:tc>
      </w:tr>
    </w:tbl>
    <w:p w:rsidR="00C660E5" w:rsidRDefault="007F7099" w:rsidP="00E22E87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950A55">
        <w:rPr>
          <w:rFonts w:ascii="Arial" w:hAnsi="Arial" w:cs="Arial"/>
          <w:b/>
          <w:sz w:val="24"/>
          <w:szCs w:val="24"/>
        </w:rPr>
        <w:t>CHAPINERO</w:t>
      </w:r>
      <w:r w:rsidRPr="00950A55">
        <w:rPr>
          <w:rFonts w:ascii="Arial" w:hAnsi="Arial" w:cs="Arial"/>
          <w:b/>
          <w:sz w:val="24"/>
          <w:szCs w:val="24"/>
        </w:rPr>
        <w:tab/>
      </w:r>
    </w:p>
    <w:p w:rsidR="00950A55" w:rsidRDefault="0052017A" w:rsidP="0052017A">
      <w:pPr>
        <w:pStyle w:val="Sinespaciado"/>
        <w:tabs>
          <w:tab w:val="left" w:pos="585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3D26D2" w:rsidRPr="009E5FB2" w:rsidRDefault="00950A55" w:rsidP="003D26D2">
      <w:pPr>
        <w:pStyle w:val="Ttulo3"/>
        <w:jc w:val="center"/>
        <w:rPr>
          <w:rFonts w:ascii="Arial" w:hAnsi="Arial" w:cs="Arial"/>
          <w:b/>
        </w:rPr>
      </w:pPr>
      <w:r>
        <w:lastRenderedPageBreak/>
        <w:tab/>
      </w:r>
      <w:r w:rsidR="003D26D2">
        <w:rPr>
          <w:rFonts w:ascii="Arial" w:hAnsi="Arial" w:cs="Arial"/>
          <w:b/>
        </w:rPr>
        <w:t>MAPA DE EMPATIA</w:t>
      </w:r>
    </w:p>
    <w:p w:rsidR="00950A55" w:rsidRDefault="003D26D2" w:rsidP="00950A55">
      <w:pPr>
        <w:tabs>
          <w:tab w:val="left" w:pos="7215"/>
        </w:tabs>
      </w:pPr>
      <w:r w:rsidRPr="003D26D2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164465</wp:posOffset>
            </wp:positionV>
            <wp:extent cx="54102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24" y="21501"/>
                <wp:lineTo x="21524" y="0"/>
                <wp:lineTo x="0" y="0"/>
              </wp:wrapPolygon>
            </wp:wrapTight>
            <wp:docPr id="46" name="Imagen 46" descr="C:\Users\Administrador\Downloads\drive-download-20180704T194400Z-001\IMG-20180704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drive-download-20180704T194400Z-001\IMG-20180704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6D2" w:rsidRDefault="003D26D2" w:rsidP="003D26D2">
      <w:pPr>
        <w:tabs>
          <w:tab w:val="left" w:pos="7215"/>
        </w:tabs>
        <w:jc w:val="center"/>
      </w:pPr>
    </w:p>
    <w:p w:rsidR="003D26D2" w:rsidRDefault="003D26D2" w:rsidP="00950A55">
      <w:pPr>
        <w:tabs>
          <w:tab w:val="left" w:pos="7215"/>
        </w:tabs>
      </w:pPr>
    </w:p>
    <w:p w:rsidR="003D26D2" w:rsidRDefault="003D26D2">
      <w:r w:rsidRPr="003D26D2"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2868930</wp:posOffset>
            </wp:positionV>
            <wp:extent cx="5386070" cy="3029664"/>
            <wp:effectExtent l="0" t="0" r="5080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7" name="Imagen 47" descr="C:\Users\Administrador\Downloads\drive-download-20180704T194400Z-001\IMG-2018070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drive-download-20180704T194400Z-001\IMG-20180704-WA0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66A29" w:rsidRDefault="00466A29" w:rsidP="00950A55">
      <w:pPr>
        <w:tabs>
          <w:tab w:val="left" w:pos="7215"/>
        </w:tabs>
      </w:pPr>
      <w:r w:rsidRPr="00ED549B"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9525</wp:posOffset>
            </wp:positionV>
            <wp:extent cx="5579110" cy="3138170"/>
            <wp:effectExtent l="0" t="0" r="2540" b="508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48" name="Imagen 48" descr="C:\Users\Administrador\Downloads\drive-download-20180704T194400Z-001\IMG-20180704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wnloads\drive-download-20180704T194400Z-001\IMG-20180704-WA0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702679" w:rsidRDefault="00702679">
      <w:r w:rsidRPr="00ED549B">
        <w:rPr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695960</wp:posOffset>
            </wp:positionH>
            <wp:positionV relativeFrom="paragraph">
              <wp:posOffset>2441575</wp:posOffset>
            </wp:positionV>
            <wp:extent cx="562165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ight>
            <wp:docPr id="49" name="Imagen 49" descr="C:\Users\Administrador\Downloads\drive-download-20180704T194400Z-001\IMG-20180704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ownloads\drive-download-20180704T194400Z-001\IMG-20180704-WA00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SKETCH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  <w:r w:rsidRPr="00403BED"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13970</wp:posOffset>
            </wp:positionV>
            <wp:extent cx="5123815" cy="5353050"/>
            <wp:effectExtent l="0" t="0" r="635" b="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50" name="Imagen 50" descr="C:\Users\Administrador\Downloads\drive-download-20180704T194400Z-001\IMG-20180704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wnloads\drive-download-20180704T194400Z-001\IMG-20180704-WA00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CONCLUSIONES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EC7393" w:rsidP="00EC7393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EC7393">
        <w:rPr>
          <w:rFonts w:ascii="Arial" w:hAnsi="Arial" w:cs="Arial"/>
          <w:sz w:val="24"/>
          <w:szCs w:val="24"/>
        </w:rPr>
        <w:t xml:space="preserve">Se </w:t>
      </w:r>
      <w:r w:rsidR="00421800">
        <w:rPr>
          <w:rFonts w:ascii="Arial" w:hAnsi="Arial" w:cs="Arial"/>
          <w:sz w:val="24"/>
          <w:szCs w:val="24"/>
        </w:rPr>
        <w:t>identifica</w:t>
      </w:r>
      <w:r w:rsidRPr="00EC7393">
        <w:rPr>
          <w:rFonts w:ascii="Arial" w:hAnsi="Arial" w:cs="Arial"/>
          <w:sz w:val="24"/>
          <w:szCs w:val="24"/>
        </w:rPr>
        <w:t xml:space="preserve"> la necesidad de crear una aplicación digital que permita identificar la oferta académica de la localidad y que brinden información de calidad y </w:t>
      </w:r>
      <w:r>
        <w:rPr>
          <w:rFonts w:ascii="Arial" w:hAnsi="Arial" w:cs="Arial"/>
          <w:sz w:val="24"/>
          <w:szCs w:val="24"/>
        </w:rPr>
        <w:t xml:space="preserve">de valor para </w:t>
      </w:r>
      <w:r w:rsidRPr="00EC7393">
        <w:rPr>
          <w:rFonts w:ascii="Arial" w:hAnsi="Arial" w:cs="Arial"/>
          <w:sz w:val="24"/>
          <w:szCs w:val="24"/>
        </w:rPr>
        <w:t>los habitantes de la zona</w:t>
      </w:r>
      <w:r>
        <w:rPr>
          <w:rFonts w:ascii="Arial" w:hAnsi="Arial" w:cs="Arial"/>
          <w:sz w:val="24"/>
          <w:szCs w:val="24"/>
        </w:rPr>
        <w:t>.</w:t>
      </w:r>
    </w:p>
    <w:p w:rsidR="00421800" w:rsidRDefault="00421800" w:rsidP="00421800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634786" w:rsidRDefault="00421800" w:rsidP="00421800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la necesidad de una herramienta que permita unificar la información de las diferentes instituciones educativas de la localidad con el fin de que sea más accesible para la comunidad.</w:t>
      </w:r>
    </w:p>
    <w:p w:rsidR="00421800" w:rsidRPr="00421800" w:rsidRDefault="00421800" w:rsidP="00421800">
      <w:pPr>
        <w:pStyle w:val="Prrafodelista"/>
        <w:rPr>
          <w:rFonts w:ascii="Arial" w:hAnsi="Arial" w:cs="Arial"/>
          <w:sz w:val="24"/>
          <w:szCs w:val="24"/>
        </w:rPr>
      </w:pPr>
    </w:p>
    <w:p w:rsidR="00403BED" w:rsidRP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</w:pPr>
      <w:r w:rsidRPr="00AF02AF">
        <w:rPr>
          <w:rFonts w:ascii="Arial" w:hAnsi="Arial" w:cs="Arial"/>
          <w:sz w:val="24"/>
          <w:szCs w:val="24"/>
          <w:lang w:val="es-CO"/>
        </w:rPr>
        <w:t>La aplicación incluirá un registro para los usuarios de modo que permita contar con la información básica</w:t>
      </w:r>
      <w:r w:rsidR="00625311">
        <w:rPr>
          <w:rFonts w:ascii="Arial" w:hAnsi="Arial" w:cs="Arial"/>
          <w:sz w:val="24"/>
          <w:szCs w:val="24"/>
          <w:lang w:val="es-CO"/>
        </w:rPr>
        <w:t xml:space="preserve"> de los mismos (Nombres, e-mail, Cedula etc.).</w:t>
      </w:r>
    </w:p>
    <w:p w:rsidR="00AF02AF" w:rsidRDefault="00AF02AF" w:rsidP="00AF02AF">
      <w:pPr>
        <w:pStyle w:val="Prrafodelista"/>
      </w:pPr>
    </w:p>
    <w:p w:rsid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AF02AF">
        <w:rPr>
          <w:rFonts w:ascii="Arial" w:hAnsi="Arial" w:cs="Arial"/>
          <w:sz w:val="24"/>
          <w:szCs w:val="24"/>
        </w:rPr>
        <w:t xml:space="preserve">La aplicación debe contar con un registro de las instituciones educativas de la localidad </w:t>
      </w:r>
      <w:r>
        <w:rPr>
          <w:rFonts w:ascii="Arial" w:hAnsi="Arial" w:cs="Arial"/>
          <w:sz w:val="24"/>
          <w:szCs w:val="24"/>
        </w:rPr>
        <w:t>donde se encuentre su ubicación</w:t>
      </w:r>
      <w:r w:rsidR="002A5F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oferta </w:t>
      </w:r>
      <w:r w:rsidR="002F2A5A">
        <w:rPr>
          <w:rFonts w:ascii="Arial" w:hAnsi="Arial" w:cs="Arial"/>
          <w:sz w:val="24"/>
          <w:szCs w:val="24"/>
        </w:rPr>
        <w:t>académica</w:t>
      </w:r>
      <w:r w:rsidR="002A5F4E">
        <w:rPr>
          <w:rFonts w:ascii="Arial" w:hAnsi="Arial" w:cs="Arial"/>
          <w:sz w:val="24"/>
          <w:szCs w:val="24"/>
        </w:rPr>
        <w:t xml:space="preserve"> y horarios.</w:t>
      </w:r>
    </w:p>
    <w:p w:rsidR="00AF02AF" w:rsidRPr="00AF02AF" w:rsidRDefault="00AF02AF" w:rsidP="00AF02AF">
      <w:pPr>
        <w:pStyle w:val="Prrafodelista"/>
        <w:rPr>
          <w:rFonts w:ascii="Arial" w:hAnsi="Arial" w:cs="Arial"/>
          <w:sz w:val="24"/>
          <w:szCs w:val="24"/>
        </w:rPr>
      </w:pPr>
    </w:p>
    <w:p w:rsidR="00AF02AF" w:rsidRDefault="009F6575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 contar con categorías donde se clasifiquen las ofertas educativas que ofrecen las instituciones de la localidad.</w:t>
      </w:r>
    </w:p>
    <w:p w:rsidR="006D03EC" w:rsidRPr="006D03EC" w:rsidRDefault="006D03EC" w:rsidP="006D03EC">
      <w:pPr>
        <w:pStyle w:val="Prrafodelista"/>
        <w:rPr>
          <w:rFonts w:ascii="Arial" w:hAnsi="Arial" w:cs="Arial"/>
          <w:sz w:val="24"/>
          <w:szCs w:val="24"/>
        </w:rPr>
      </w:pPr>
    </w:p>
    <w:p w:rsidR="006D03EC" w:rsidRDefault="006D03EC" w:rsidP="006D03EC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6D03EC">
        <w:rPr>
          <w:rFonts w:ascii="Arial" w:hAnsi="Arial" w:cs="Arial"/>
          <w:sz w:val="24"/>
          <w:szCs w:val="24"/>
        </w:rPr>
        <w:t xml:space="preserve">La aplicación contara con una encuesta la cual permitirá almacenar la información de la demanda educativa que </w:t>
      </w:r>
      <w:r>
        <w:rPr>
          <w:rFonts w:ascii="Arial" w:hAnsi="Arial" w:cs="Arial"/>
          <w:sz w:val="24"/>
          <w:szCs w:val="24"/>
        </w:rPr>
        <w:t>s</w:t>
      </w:r>
      <w:r w:rsidRPr="006D03EC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D03EC">
        <w:rPr>
          <w:rFonts w:ascii="Arial" w:hAnsi="Arial" w:cs="Arial"/>
          <w:sz w:val="24"/>
          <w:szCs w:val="24"/>
        </w:rPr>
        <w:t>de  interés para los usuarios de la localidad</w:t>
      </w:r>
      <w:r>
        <w:rPr>
          <w:rFonts w:ascii="Arial" w:hAnsi="Arial" w:cs="Arial"/>
          <w:sz w:val="24"/>
          <w:szCs w:val="24"/>
        </w:rPr>
        <w:t>.</w:t>
      </w:r>
    </w:p>
    <w:p w:rsidR="00625311" w:rsidRPr="00625311" w:rsidRDefault="00625311" w:rsidP="00625311">
      <w:pPr>
        <w:pStyle w:val="Prrafodelista"/>
        <w:rPr>
          <w:rFonts w:ascii="Arial" w:hAnsi="Arial" w:cs="Arial"/>
          <w:sz w:val="24"/>
          <w:szCs w:val="24"/>
        </w:rPr>
      </w:pPr>
    </w:p>
    <w:p w:rsidR="00625311" w:rsidRPr="006D03EC" w:rsidRDefault="00625311" w:rsidP="00320C35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Pr="009E5FB2" w:rsidRDefault="00400437" w:rsidP="00400437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MODELO ENTIDAD RELACION</w:t>
      </w: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  <w:bookmarkStart w:id="0" w:name="_GoBack"/>
      <w:bookmarkEnd w:id="0"/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160655</wp:posOffset>
            </wp:positionV>
            <wp:extent cx="6913245" cy="3008630"/>
            <wp:effectExtent l="0" t="0" r="1905" b="127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3BED" w:rsidRPr="00950A55" w:rsidRDefault="00403BED" w:rsidP="00950A55">
      <w:pPr>
        <w:tabs>
          <w:tab w:val="left" w:pos="7215"/>
        </w:tabs>
      </w:pPr>
    </w:p>
    <w:sectPr w:rsidR="00403BED" w:rsidRPr="00950A55" w:rsidSect="000B628A">
      <w:headerReference w:type="default" r:id="rId13"/>
      <w:head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703" w:rsidRDefault="00E96703" w:rsidP="00713050">
      <w:pPr>
        <w:spacing w:line="240" w:lineRule="auto"/>
      </w:pPr>
      <w:r>
        <w:separator/>
      </w:r>
    </w:p>
  </w:endnote>
  <w:endnote w:type="continuationSeparator" w:id="0">
    <w:p w:rsidR="00E96703" w:rsidRDefault="00E9670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703" w:rsidRDefault="00E96703" w:rsidP="00713050">
      <w:pPr>
        <w:spacing w:line="240" w:lineRule="auto"/>
      </w:pPr>
      <w:r>
        <w:separator/>
      </w:r>
    </w:p>
  </w:footnote>
  <w:footnote w:type="continuationSeparator" w:id="0">
    <w:p w:rsidR="00E96703" w:rsidRDefault="00E9670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D75843A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950A55">
            <w:t>HWT</w: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00437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96703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407E0">
                      <w:t>RETO</w:t>
                    </w:r>
                    <w:r w:rsidR="00950A55">
                      <w:br/>
                      <w:t>EDUCACION INCLUYENTE</w:t>
                    </w:r>
                  </w:sdtContent>
                </w:sdt>
              </w:p>
              <w:p w:rsidR="001A5CA9" w:rsidRDefault="00E96703" w:rsidP="00950A55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00437">
                      <w:t xml:space="preserve">     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52017A" w:rsidRPr="00F207C0" w:rsidTr="00AE5017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52017A" w:rsidRPr="00F207C0" w:rsidRDefault="0052017A" w:rsidP="0052017A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FAB6352" wp14:editId="7D0E15F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24" name="Grupo 24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5782F16" id="Grupo 24" o:spid="_x0000_s1026" alt="Gráfico de encabezado de página de continuación" style="position:absolute;margin-left:0;margin-top:-39.45pt;width:524.85pt;height:139.2pt;z-index:-251655168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8cYA&#10;AADbAAAADwAAAGRycy9kb3ducmV2LnhtbESPQWvCQBSE7wX/w/IEb3WjopToKqKtFKwtjYXi7ZF9&#10;JsHs27C7NfHfu4VCj8PMfMMsVp2pxZWcrywrGA0TEMS51RUXCr6OL49PIHxA1lhbJgU38rBa9h4W&#10;mGrb8idds1CICGGfooIyhCaV0uclGfRD2xBH72ydwRClK6R22Ea4qeU4SWbSYMVxocSGNiXll+zH&#10;KHj7fr9M3HS3/Tg879ssmUyrbH9SatDv1nMQgbrwH/5rv2oF4xn8fo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ua8c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Qts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7h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KQts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>
            <w:t>HWT</w:t>
          </w:r>
          <w:sdt>
            <w:sdtPr>
              <w:alias w:val="Iniciales:"/>
              <w:tag w:val="Iniciales:"/>
              <w:id w:val="206798769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52017A" w:rsidTr="00AE5017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52017A" w:rsidRPr="009B3C40" w:rsidRDefault="00E96703" w:rsidP="0052017A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24260640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>RETO</w:t>
                    </w:r>
                    <w:r w:rsidR="0052017A">
                      <w:br/>
                      <w:t>EDUCACION INCLUYENTE</w:t>
                    </w:r>
                  </w:sdtContent>
                </w:sdt>
              </w:p>
              <w:p w:rsidR="0052017A" w:rsidRDefault="00E96703" w:rsidP="0052017A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142499035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 xml:space="preserve">     </w:t>
                    </w:r>
                  </w:sdtContent>
                </w:sdt>
              </w:p>
            </w:tc>
          </w:tr>
        </w:tbl>
        <w:p w:rsidR="0052017A" w:rsidRPr="00F207C0" w:rsidRDefault="0052017A" w:rsidP="0052017A"/>
      </w:tc>
    </w:tr>
  </w:tbl>
  <w:p w:rsidR="0052017A" w:rsidRDefault="005201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73C48"/>
    <w:multiLevelType w:val="hybridMultilevel"/>
    <w:tmpl w:val="ECE488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0"/>
    <w:rsid w:val="00091382"/>
    <w:rsid w:val="000B0619"/>
    <w:rsid w:val="000B61CA"/>
    <w:rsid w:val="000B628A"/>
    <w:rsid w:val="000B735D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542FC"/>
    <w:rsid w:val="00271662"/>
    <w:rsid w:val="0027404F"/>
    <w:rsid w:val="00293B83"/>
    <w:rsid w:val="002A5F4E"/>
    <w:rsid w:val="002B091C"/>
    <w:rsid w:val="002C2CDD"/>
    <w:rsid w:val="002D45C6"/>
    <w:rsid w:val="002F03FA"/>
    <w:rsid w:val="002F2A5A"/>
    <w:rsid w:val="00313E86"/>
    <w:rsid w:val="00320C35"/>
    <w:rsid w:val="00333CD3"/>
    <w:rsid w:val="00340365"/>
    <w:rsid w:val="00342B64"/>
    <w:rsid w:val="00364079"/>
    <w:rsid w:val="003C5528"/>
    <w:rsid w:val="003D26D2"/>
    <w:rsid w:val="00400437"/>
    <w:rsid w:val="00403BED"/>
    <w:rsid w:val="004077FB"/>
    <w:rsid w:val="00421800"/>
    <w:rsid w:val="00424DD9"/>
    <w:rsid w:val="0046104A"/>
    <w:rsid w:val="00466A29"/>
    <w:rsid w:val="004717C5"/>
    <w:rsid w:val="004933AF"/>
    <w:rsid w:val="0050644A"/>
    <w:rsid w:val="0052017A"/>
    <w:rsid w:val="00523479"/>
    <w:rsid w:val="00543DB7"/>
    <w:rsid w:val="00554A1A"/>
    <w:rsid w:val="005729B0"/>
    <w:rsid w:val="00575846"/>
    <w:rsid w:val="005B66FE"/>
    <w:rsid w:val="00625311"/>
    <w:rsid w:val="00634786"/>
    <w:rsid w:val="00641630"/>
    <w:rsid w:val="00684488"/>
    <w:rsid w:val="00690C71"/>
    <w:rsid w:val="006A3CE7"/>
    <w:rsid w:val="006C4C50"/>
    <w:rsid w:val="006D03EC"/>
    <w:rsid w:val="006D76B1"/>
    <w:rsid w:val="00702679"/>
    <w:rsid w:val="00713050"/>
    <w:rsid w:val="00741125"/>
    <w:rsid w:val="00746F7F"/>
    <w:rsid w:val="007569C1"/>
    <w:rsid w:val="00763832"/>
    <w:rsid w:val="007A4F1B"/>
    <w:rsid w:val="007D2696"/>
    <w:rsid w:val="007F15BE"/>
    <w:rsid w:val="007F7099"/>
    <w:rsid w:val="00811117"/>
    <w:rsid w:val="008179C2"/>
    <w:rsid w:val="00841146"/>
    <w:rsid w:val="0088504C"/>
    <w:rsid w:val="0089382B"/>
    <w:rsid w:val="008A1907"/>
    <w:rsid w:val="008C6BCA"/>
    <w:rsid w:val="008C7B50"/>
    <w:rsid w:val="00950A55"/>
    <w:rsid w:val="009B3C40"/>
    <w:rsid w:val="009E5FB2"/>
    <w:rsid w:val="009F6575"/>
    <w:rsid w:val="009F7A1E"/>
    <w:rsid w:val="00A42540"/>
    <w:rsid w:val="00A50939"/>
    <w:rsid w:val="00AA6A40"/>
    <w:rsid w:val="00AF02AF"/>
    <w:rsid w:val="00B5664D"/>
    <w:rsid w:val="00BA5B40"/>
    <w:rsid w:val="00BC7BB5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407E0"/>
    <w:rsid w:val="00D75706"/>
    <w:rsid w:val="00DD6416"/>
    <w:rsid w:val="00DF4E0A"/>
    <w:rsid w:val="00E02DCD"/>
    <w:rsid w:val="00E12C60"/>
    <w:rsid w:val="00E22E87"/>
    <w:rsid w:val="00E57630"/>
    <w:rsid w:val="00E86C2B"/>
    <w:rsid w:val="00E96703"/>
    <w:rsid w:val="00EC6864"/>
    <w:rsid w:val="00EC7393"/>
    <w:rsid w:val="00ED549B"/>
    <w:rsid w:val="00EF7CC9"/>
    <w:rsid w:val="00F207C0"/>
    <w:rsid w:val="00F20AE5"/>
    <w:rsid w:val="00F3146E"/>
    <w:rsid w:val="00F645C7"/>
    <w:rsid w:val="00F778B8"/>
    <w:rsid w:val="00FA1B1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52B7B6-0608-4D48-8FFD-D322CE6F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Pa0">
    <w:name w:val="Pa0"/>
    <w:basedOn w:val="Normal"/>
    <w:next w:val="Normal"/>
    <w:uiPriority w:val="99"/>
    <w:rsid w:val="00FA1B13"/>
    <w:pPr>
      <w:autoSpaceDE w:val="0"/>
      <w:autoSpaceDN w:val="0"/>
      <w:adjustRightInd w:val="0"/>
      <w:spacing w:line="241" w:lineRule="atLeast"/>
    </w:pPr>
    <w:rPr>
      <w:rFonts w:ascii="Aleo" w:hAnsi="Aleo"/>
      <w:sz w:val="24"/>
      <w:szCs w:val="24"/>
      <w:lang w:val="es-CO"/>
    </w:rPr>
  </w:style>
  <w:style w:type="character" w:customStyle="1" w:styleId="A6">
    <w:name w:val="A6"/>
    <w:uiPriority w:val="99"/>
    <w:rsid w:val="00FA1B13"/>
    <w:rPr>
      <w:rFonts w:cs="Aleo"/>
      <w:b/>
      <w:bCs/>
      <w:color w:val="0000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E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EC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F20A80B54D418CBC48139518FD6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0AA7-2E11-443B-97C6-4A925E248614}"/>
      </w:docPartPr>
      <w:docPartBody>
        <w:p w:rsidR="0013487C" w:rsidRDefault="00B855F1">
          <w:pPr>
            <w:pStyle w:val="50F20A80B54D418CBC48139518FD6116"/>
          </w:pPr>
          <w:r w:rsidRPr="009F7A1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F1"/>
    <w:rsid w:val="00106B03"/>
    <w:rsid w:val="0013487C"/>
    <w:rsid w:val="00B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3249786AC44F1AB0301985FE5D382C">
    <w:name w:val="A73249786AC44F1AB0301985FE5D382C"/>
  </w:style>
  <w:style w:type="paragraph" w:customStyle="1" w:styleId="D79FA5257AA445D9A317286600AEDBF5">
    <w:name w:val="D79FA5257AA445D9A317286600AEDBF5"/>
  </w:style>
  <w:style w:type="paragraph" w:customStyle="1" w:styleId="8F995700A8F742E5BAAC65E604FA180D">
    <w:name w:val="8F995700A8F742E5BAAC65E604FA180D"/>
  </w:style>
  <w:style w:type="paragraph" w:customStyle="1" w:styleId="AA184C71BA19431A9CA4854406FAF001">
    <w:name w:val="AA184C71BA19431A9CA4854406FAF001"/>
  </w:style>
  <w:style w:type="paragraph" w:customStyle="1" w:styleId="32268F5FD4FD4F42973355855C185D4A">
    <w:name w:val="32268F5FD4FD4F42973355855C185D4A"/>
  </w:style>
  <w:style w:type="paragraph" w:customStyle="1" w:styleId="CF69C61DD0C34A7B85E6A6DC43E7AAF6">
    <w:name w:val="CF69C61DD0C34A7B85E6A6DC43E7AAF6"/>
  </w:style>
  <w:style w:type="paragraph" w:customStyle="1" w:styleId="6A2D559664444B65B30B85CE80E40368">
    <w:name w:val="6A2D559664444B65B30B85CE80E40368"/>
  </w:style>
  <w:style w:type="paragraph" w:customStyle="1" w:styleId="7A3D03410CC2466BA76E6A19FC36AB54">
    <w:name w:val="7A3D03410CC2466BA76E6A19FC36AB54"/>
  </w:style>
  <w:style w:type="paragraph" w:customStyle="1" w:styleId="1552BE63CBFC444DAE25E04AFCBD15B9">
    <w:name w:val="1552BE63CBFC444DAE25E04AFCBD15B9"/>
  </w:style>
  <w:style w:type="paragraph" w:customStyle="1" w:styleId="4AFDE29DB2774F2FAA610D05BEF7C0CE">
    <w:name w:val="4AFDE29DB2774F2FAA610D05BEF7C0CE"/>
  </w:style>
  <w:style w:type="paragraph" w:customStyle="1" w:styleId="D6C029955FCD438F9B8997747F13C2B8">
    <w:name w:val="D6C029955FCD438F9B8997747F13C2B8"/>
  </w:style>
  <w:style w:type="paragraph" w:customStyle="1" w:styleId="89085DD702DE424B8ADC59A7FF7584C3">
    <w:name w:val="89085DD702DE424B8ADC59A7FF7584C3"/>
  </w:style>
  <w:style w:type="paragraph" w:customStyle="1" w:styleId="B415DE9B376D42EFBB06429070AA4C91">
    <w:name w:val="B415DE9B376D42EFBB06429070AA4C91"/>
  </w:style>
  <w:style w:type="paragraph" w:customStyle="1" w:styleId="C9DF3FC07A474DE0B8807A29B189C54E">
    <w:name w:val="C9DF3FC07A474DE0B8807A29B189C54E"/>
  </w:style>
  <w:style w:type="paragraph" w:customStyle="1" w:styleId="82DB61DB973D41F4927DFD3313BB514E">
    <w:name w:val="82DB61DB973D41F4927DFD3313BB514E"/>
  </w:style>
  <w:style w:type="paragraph" w:customStyle="1" w:styleId="79B748DF0756434294555255A27F0869">
    <w:name w:val="79B748DF0756434294555255A27F0869"/>
  </w:style>
  <w:style w:type="paragraph" w:customStyle="1" w:styleId="50F20A80B54D418CBC48139518FD6116">
    <w:name w:val="50F20A80B54D418CBC48139518FD6116"/>
  </w:style>
  <w:style w:type="paragraph" w:customStyle="1" w:styleId="E963427412FC47438B19F15104253D3D">
    <w:name w:val="E963427412FC47438B19F15104253D3D"/>
  </w:style>
  <w:style w:type="paragraph" w:customStyle="1" w:styleId="220656AC376D4FAEB2F8FBBE1CD6C9FC">
    <w:name w:val="220656AC376D4FAEB2F8FBBE1CD6C9FC"/>
  </w:style>
  <w:style w:type="paragraph" w:customStyle="1" w:styleId="D75DF906F677462697A48FFFEF03355F">
    <w:name w:val="D75DF906F677462697A48FFFEF03355F"/>
  </w:style>
  <w:style w:type="paragraph" w:customStyle="1" w:styleId="F83CD7C2262C44F4AD0565C16395A93A">
    <w:name w:val="F83CD7C2262C44F4AD0565C16395A93A"/>
  </w:style>
  <w:style w:type="paragraph" w:customStyle="1" w:styleId="E41B976C11F74FE7BB1690E132C26398">
    <w:name w:val="E41B976C11F74FE7BB1690E132C26398"/>
  </w:style>
  <w:style w:type="paragraph" w:customStyle="1" w:styleId="0FD6CC819DAD432D8026B6BA4C0B38F8">
    <w:name w:val="0FD6CC819DAD432D8026B6BA4C0B38F8"/>
  </w:style>
  <w:style w:type="paragraph" w:customStyle="1" w:styleId="4D5DDA11D5434A38B3B7002D5A3F3F75">
    <w:name w:val="4D5DDA11D5434A38B3B7002D5A3F3F75"/>
  </w:style>
  <w:style w:type="paragraph" w:customStyle="1" w:styleId="1E3392CD0488437A83F11E7CFAF84EED">
    <w:name w:val="1E3392CD0488437A83F11E7CFAF84EED"/>
  </w:style>
  <w:style w:type="paragraph" w:customStyle="1" w:styleId="DDD06301517F4D7FAEC6F0A632AA1DDA">
    <w:name w:val="DDD06301517F4D7FAEC6F0A632AA1DDA"/>
  </w:style>
  <w:style w:type="paragraph" w:customStyle="1" w:styleId="740DDB39C7C74EC79895E5A4283E24AE">
    <w:name w:val="740DDB39C7C74EC79895E5A4283E24AE"/>
  </w:style>
  <w:style w:type="paragraph" w:customStyle="1" w:styleId="2A1476C3C9FC4CB38A903E6848C2157F">
    <w:name w:val="2A1476C3C9FC4CB38A903E6848C21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77</TotalTime>
  <Pages>6</Pages>
  <Words>317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
EDUCACION INCLUYENTE</dc:creator>
  <cp:keywords/>
  <dc:description/>
  <cp:lastModifiedBy>admin</cp:lastModifiedBy>
  <cp:revision>35</cp:revision>
  <dcterms:created xsi:type="dcterms:W3CDTF">2018-07-04T19:18:00Z</dcterms:created>
  <dcterms:modified xsi:type="dcterms:W3CDTF">2018-07-04T21:52:00Z</dcterms:modified>
</cp:coreProperties>
</file>