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8179C2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A50939" w:rsidRPr="009E5FB2" w:rsidRDefault="00D407E0" w:rsidP="007569C1">
            <w:pPr>
              <w:pStyle w:val="Ttulo3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Nombre Equipo</w:t>
            </w:r>
          </w:p>
          <w:p w:rsidR="00D407E0" w:rsidRPr="008179C2" w:rsidRDefault="00D407E0" w:rsidP="00D407E0">
            <w:pPr>
              <w:jc w:val="center"/>
              <w:rPr>
                <w:rFonts w:ascii="Arial" w:hAnsi="Arial" w:cs="Arial"/>
              </w:rPr>
            </w:pPr>
          </w:p>
          <w:p w:rsidR="002C2CDD" w:rsidRPr="007F7099" w:rsidRDefault="00D407E0" w:rsidP="00D407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7099">
              <w:rPr>
                <w:rFonts w:ascii="Arial" w:hAnsi="Arial" w:cs="Arial"/>
                <w:b/>
                <w:sz w:val="24"/>
                <w:szCs w:val="24"/>
              </w:rPr>
              <w:t>HELLO WORLD TEAM</w:t>
            </w:r>
          </w:p>
          <w:p w:rsidR="002C2CDD" w:rsidRPr="009E5FB2" w:rsidRDefault="005B66FE" w:rsidP="007569C1">
            <w:pPr>
              <w:pStyle w:val="Ttulo3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PARTICIPANTES</w:t>
            </w:r>
          </w:p>
          <w:p w:rsidR="00741125" w:rsidRPr="008179C2" w:rsidRDefault="00741125" w:rsidP="005B66FE">
            <w:pPr>
              <w:rPr>
                <w:rFonts w:ascii="Arial" w:hAnsi="Arial" w:cs="Arial"/>
              </w:rPr>
            </w:pPr>
          </w:p>
          <w:p w:rsidR="005B66FE" w:rsidRPr="00BC7BB5" w:rsidRDefault="005B66FE" w:rsidP="005B66FE">
            <w:pPr>
              <w:rPr>
                <w:rFonts w:ascii="Arial" w:hAnsi="Arial" w:cs="Arial"/>
                <w:sz w:val="22"/>
                <w:szCs w:val="22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DAVID REYES PEREA</w:t>
            </w:r>
          </w:p>
          <w:p w:rsidR="005B66FE" w:rsidRPr="00BC7BB5" w:rsidRDefault="005B66FE" w:rsidP="005B66FE">
            <w:pPr>
              <w:rPr>
                <w:rFonts w:ascii="Arial" w:hAnsi="Arial" w:cs="Arial"/>
                <w:sz w:val="22"/>
                <w:szCs w:val="22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JOHN JAIRO MORENO</w:t>
            </w:r>
          </w:p>
          <w:p w:rsidR="005B66FE" w:rsidRPr="008179C2" w:rsidRDefault="005B66FE" w:rsidP="005B66FE">
            <w:pPr>
              <w:rPr>
                <w:rFonts w:ascii="Arial" w:hAnsi="Arial" w:cs="Arial"/>
              </w:rPr>
            </w:pPr>
            <w:r w:rsidRPr="00BC7BB5">
              <w:rPr>
                <w:rFonts w:ascii="Arial" w:hAnsi="Arial" w:cs="Arial"/>
                <w:sz w:val="22"/>
                <w:szCs w:val="22"/>
              </w:rPr>
              <w:t>GIOVANNY ROJAS RINCON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2C2CDD" w:rsidRPr="007F7099" w:rsidRDefault="00FA1B13" w:rsidP="0052017A">
            <w:pPr>
              <w:pStyle w:val="Ttulo3"/>
              <w:jc w:val="center"/>
              <w:rPr>
                <w:rFonts w:ascii="Arial" w:hAnsi="Arial" w:cs="Arial"/>
                <w:b/>
                <w:szCs w:val="32"/>
              </w:rPr>
            </w:pPr>
            <w:r w:rsidRPr="007F7099">
              <w:rPr>
                <w:rFonts w:ascii="Arial" w:hAnsi="Arial" w:cs="Arial"/>
                <w:b/>
                <w:color w:val="000000"/>
                <w:szCs w:val="32"/>
              </w:rPr>
              <w:t>¿Cómo podemos hacer que la educación sea más equitativa?</w:t>
            </w:r>
          </w:p>
          <w:p w:rsidR="00FA1B13" w:rsidRPr="008179C2" w:rsidRDefault="00FA1B13" w:rsidP="00FA1B13">
            <w:pPr>
              <w:pStyle w:val="Pa0"/>
              <w:rPr>
                <w:rStyle w:val="A6"/>
                <w:rFonts w:ascii="Arial" w:hAnsi="Arial" w:cs="Arial"/>
              </w:rPr>
            </w:pPr>
            <w:r w:rsidRPr="008179C2">
              <w:rPr>
                <w:rStyle w:val="A6"/>
                <w:rFonts w:ascii="Arial" w:hAnsi="Arial" w:cs="Arial"/>
              </w:rPr>
              <w:t xml:space="preserve">Situación </w:t>
            </w:r>
          </w:p>
          <w:p w:rsidR="00FA1B13" w:rsidRPr="008179C2" w:rsidRDefault="00FA1B13" w:rsidP="0052017A">
            <w:pPr>
              <w:jc w:val="center"/>
              <w:rPr>
                <w:rFonts w:ascii="Arial" w:hAnsi="Arial" w:cs="Arial"/>
                <w:lang w:val="es-CO"/>
              </w:rPr>
            </w:pPr>
          </w:p>
          <w:p w:rsidR="002C2CDD" w:rsidRPr="008179C2" w:rsidRDefault="00FA1B13" w:rsidP="00FA1B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9C2">
              <w:rPr>
                <w:rFonts w:ascii="Arial" w:hAnsi="Arial" w:cs="Arial"/>
                <w:color w:val="000000"/>
                <w:sz w:val="24"/>
                <w:szCs w:val="24"/>
              </w:rPr>
              <w:t>La situación de la localidad parte de que existe una alta concentración de centros de formación académica de alto nivel, lo que se reafirma en la visión a 2020 de la localidad (“Chapinero será el epicentro de la actividad académica”), pero el aporte de estas instituciones, desde lo social, a la comunidad no es suficiente.</w:t>
            </w:r>
            <w:sdt>
              <w:sdtPr>
                <w:rPr>
                  <w:rFonts w:ascii="Arial" w:hAnsi="Arial" w:cs="Arial"/>
                  <w:color w:val="000000"/>
                  <w:sz w:val="24"/>
                  <w:szCs w:val="24"/>
                </w:rPr>
                <w:alias w:val="Detalles de experiencia:"/>
                <w:tag w:val="Detalles de experiencia:"/>
                <w:id w:val="-423336076"/>
                <w:placeholder>
                  <w:docPart w:val="50F20A80B54D418CBC48139518FD6116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Pr="008179C2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Piense en el tamaño del equipo que ha dirigido, el número de proyectos en los que ha trabajado o el número de artículos que ha escrito.</w:t>
                </w:r>
              </w:sdtContent>
            </w:sdt>
          </w:p>
          <w:p w:rsidR="002C2CDD" w:rsidRPr="009E5FB2" w:rsidRDefault="000B735D" w:rsidP="0052017A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PROBLEMA IDENTIFICADO</w:t>
            </w:r>
          </w:p>
          <w:p w:rsidR="00F778B8" w:rsidRPr="008179C2" w:rsidRDefault="00F778B8" w:rsidP="00F778B8">
            <w:pPr>
              <w:jc w:val="bot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C2CDD" w:rsidRPr="008179C2" w:rsidRDefault="00F778B8" w:rsidP="00F778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79C2">
              <w:rPr>
                <w:rFonts w:ascii="Arial" w:hAnsi="Arial" w:cs="Arial"/>
                <w:color w:val="000000"/>
                <w:sz w:val="24"/>
                <w:szCs w:val="24"/>
              </w:rPr>
              <w:t>La problemática de la comunidad es que tiene poca oferta de educación pública disponible, la cual no tiene la misma calidad que los otros centros de formación de la zona, y acceder a ella es difícil por factores económicos y de inseguridad.</w:t>
            </w:r>
          </w:p>
          <w:p w:rsidR="002C2CDD" w:rsidRPr="009E5FB2" w:rsidRDefault="009E5FB2" w:rsidP="0052017A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9E5FB2">
              <w:rPr>
                <w:rFonts w:ascii="Arial" w:hAnsi="Arial" w:cs="Arial"/>
                <w:b/>
              </w:rPr>
              <w:t>LOCALIDAD</w:t>
            </w:r>
          </w:p>
          <w:p w:rsidR="00741125" w:rsidRPr="008179C2" w:rsidRDefault="00741125" w:rsidP="009E5FB2">
            <w:pPr>
              <w:rPr>
                <w:rFonts w:ascii="Arial" w:hAnsi="Arial" w:cs="Arial"/>
              </w:rPr>
            </w:pPr>
          </w:p>
        </w:tc>
      </w:tr>
    </w:tbl>
    <w:p w:rsidR="00C660E5" w:rsidRDefault="007F7099" w:rsidP="00E22E87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950A55">
        <w:rPr>
          <w:rFonts w:ascii="Arial" w:hAnsi="Arial" w:cs="Arial"/>
          <w:b/>
          <w:sz w:val="24"/>
          <w:szCs w:val="24"/>
        </w:rPr>
        <w:t>CHAPINERO</w:t>
      </w:r>
      <w:r w:rsidRPr="00950A55">
        <w:rPr>
          <w:rFonts w:ascii="Arial" w:hAnsi="Arial" w:cs="Arial"/>
          <w:b/>
          <w:sz w:val="24"/>
          <w:szCs w:val="24"/>
        </w:rPr>
        <w:tab/>
      </w:r>
    </w:p>
    <w:p w:rsidR="00950A55" w:rsidRDefault="0052017A" w:rsidP="0052017A">
      <w:pPr>
        <w:pStyle w:val="Sinespaciado"/>
        <w:tabs>
          <w:tab w:val="left" w:pos="585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3D26D2" w:rsidRPr="009E5FB2" w:rsidRDefault="00950A55" w:rsidP="003D26D2">
      <w:pPr>
        <w:pStyle w:val="Ttulo3"/>
        <w:jc w:val="center"/>
        <w:rPr>
          <w:rFonts w:ascii="Arial" w:hAnsi="Arial" w:cs="Arial"/>
          <w:b/>
        </w:rPr>
      </w:pPr>
      <w:r>
        <w:lastRenderedPageBreak/>
        <w:tab/>
      </w:r>
      <w:r w:rsidR="003D26D2">
        <w:rPr>
          <w:rFonts w:ascii="Arial" w:hAnsi="Arial" w:cs="Arial"/>
          <w:b/>
        </w:rPr>
        <w:t>MAPA DE EMPATIA</w:t>
      </w:r>
    </w:p>
    <w:p w:rsidR="00950A55" w:rsidRDefault="003D26D2" w:rsidP="00950A55">
      <w:pPr>
        <w:tabs>
          <w:tab w:val="left" w:pos="7215"/>
        </w:tabs>
      </w:pPr>
      <w:r w:rsidRPr="003D26D2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164465</wp:posOffset>
            </wp:positionV>
            <wp:extent cx="541020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524" y="21501"/>
                <wp:lineTo x="21524" y="0"/>
                <wp:lineTo x="0" y="0"/>
              </wp:wrapPolygon>
            </wp:wrapTight>
            <wp:docPr id="46" name="Imagen 46" descr="C:\Users\Administrador\Downloads\drive-download-20180704T194400Z-001\IMG-20180704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drive-download-20180704T194400Z-001\IMG-20180704-WA0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6D2" w:rsidRDefault="003D26D2" w:rsidP="003D26D2">
      <w:pPr>
        <w:tabs>
          <w:tab w:val="left" w:pos="7215"/>
        </w:tabs>
        <w:jc w:val="center"/>
      </w:pPr>
    </w:p>
    <w:p w:rsidR="003D26D2" w:rsidRDefault="003D26D2" w:rsidP="00950A55">
      <w:pPr>
        <w:tabs>
          <w:tab w:val="left" w:pos="7215"/>
        </w:tabs>
      </w:pPr>
    </w:p>
    <w:p w:rsidR="003D26D2" w:rsidRDefault="003D26D2">
      <w:r w:rsidRPr="003D26D2"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2868930</wp:posOffset>
            </wp:positionV>
            <wp:extent cx="5386070" cy="3029664"/>
            <wp:effectExtent l="0" t="0" r="5080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7" name="Imagen 47" descr="C:\Users\Administrador\Downloads\drive-download-20180704T194400Z-001\IMG-2018070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drive-download-20180704T194400Z-001\IMG-20180704-WA0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0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66A29" w:rsidRDefault="00466A29" w:rsidP="00950A55">
      <w:pPr>
        <w:tabs>
          <w:tab w:val="left" w:pos="7215"/>
        </w:tabs>
      </w:pPr>
      <w:r w:rsidRPr="00ED549B"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9525</wp:posOffset>
            </wp:positionV>
            <wp:extent cx="5579110" cy="3138170"/>
            <wp:effectExtent l="0" t="0" r="2540" b="508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48" name="Imagen 48" descr="C:\Users\Administrador\Downloads\drive-download-20180704T194400Z-001\IMG-20180704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ownloads\drive-download-20180704T194400Z-001\IMG-20180704-WA0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466A29" w:rsidRDefault="00466A29" w:rsidP="00950A55">
      <w:pPr>
        <w:tabs>
          <w:tab w:val="left" w:pos="7215"/>
        </w:tabs>
      </w:pPr>
    </w:p>
    <w:p w:rsidR="00702679" w:rsidRDefault="00702679">
      <w:r w:rsidRPr="00ED549B">
        <w:rPr>
          <w:noProof/>
          <w:lang w:val="es-CO"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695960</wp:posOffset>
            </wp:positionH>
            <wp:positionV relativeFrom="paragraph">
              <wp:posOffset>2441575</wp:posOffset>
            </wp:positionV>
            <wp:extent cx="5621655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ight>
            <wp:docPr id="49" name="Imagen 49" descr="C:\Users\Administrador\Downloads\drive-download-20180704T194400Z-001\IMG-20180704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ownloads\drive-download-20180704T194400Z-001\IMG-20180704-WA00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03BED" w:rsidRPr="009E5FB2" w:rsidRDefault="00403BED" w:rsidP="00403BED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SKETCH</w:t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  <w:r w:rsidRPr="00403BED"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13970</wp:posOffset>
            </wp:positionV>
            <wp:extent cx="5123815" cy="5353050"/>
            <wp:effectExtent l="0" t="0" r="635" b="0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50" name="Imagen 50" descr="C:\Users\Administrador\Downloads\drive-download-20180704T194400Z-001\IMG-20180704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wnloads\drive-download-20180704T194400Z-001\IMG-20180704-WA002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Pr="009E5FB2" w:rsidRDefault="00403BED" w:rsidP="00403BED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CONCLUSIONES</w:t>
      </w: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EC7393" w:rsidP="00EC7393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EC7393">
        <w:rPr>
          <w:rFonts w:ascii="Arial" w:hAnsi="Arial" w:cs="Arial"/>
          <w:sz w:val="24"/>
          <w:szCs w:val="24"/>
        </w:rPr>
        <w:t xml:space="preserve">Se </w:t>
      </w:r>
      <w:r w:rsidR="00421800">
        <w:rPr>
          <w:rFonts w:ascii="Arial" w:hAnsi="Arial" w:cs="Arial"/>
          <w:sz w:val="24"/>
          <w:szCs w:val="24"/>
        </w:rPr>
        <w:t>identifica</w:t>
      </w:r>
      <w:r w:rsidRPr="00EC7393">
        <w:rPr>
          <w:rFonts w:ascii="Arial" w:hAnsi="Arial" w:cs="Arial"/>
          <w:sz w:val="24"/>
          <w:szCs w:val="24"/>
        </w:rPr>
        <w:t xml:space="preserve"> la necesidad de crear una aplicación digital que permita identificar la oferta académica de la localidad y que brinden información de calidad y </w:t>
      </w:r>
      <w:r>
        <w:rPr>
          <w:rFonts w:ascii="Arial" w:hAnsi="Arial" w:cs="Arial"/>
          <w:sz w:val="24"/>
          <w:szCs w:val="24"/>
        </w:rPr>
        <w:t xml:space="preserve">de valor para </w:t>
      </w:r>
      <w:r w:rsidRPr="00EC7393">
        <w:rPr>
          <w:rFonts w:ascii="Arial" w:hAnsi="Arial" w:cs="Arial"/>
          <w:sz w:val="24"/>
          <w:szCs w:val="24"/>
        </w:rPr>
        <w:t>los habitantes de la zona</w:t>
      </w:r>
      <w:r>
        <w:rPr>
          <w:rFonts w:ascii="Arial" w:hAnsi="Arial" w:cs="Arial"/>
          <w:sz w:val="24"/>
          <w:szCs w:val="24"/>
        </w:rPr>
        <w:t>.</w:t>
      </w:r>
    </w:p>
    <w:p w:rsidR="00421800" w:rsidRDefault="00421800" w:rsidP="00421800">
      <w:pPr>
        <w:pStyle w:val="Prrafodelista"/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634786" w:rsidRDefault="00421800" w:rsidP="00421800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observa la necesidad de una herramienta que permita unificar la información de las diferentes instituciones educativas de la localidad con el fin de que sea más accesible para la comunidad.</w:t>
      </w:r>
    </w:p>
    <w:p w:rsidR="00421800" w:rsidRPr="00421800" w:rsidRDefault="00421800" w:rsidP="00421800">
      <w:pPr>
        <w:pStyle w:val="Prrafodelista"/>
        <w:rPr>
          <w:rFonts w:ascii="Arial" w:hAnsi="Arial" w:cs="Arial"/>
          <w:sz w:val="24"/>
          <w:szCs w:val="24"/>
        </w:rPr>
      </w:pPr>
    </w:p>
    <w:p w:rsidR="00403BED" w:rsidRPr="00AF02AF" w:rsidRDefault="00AF02AF" w:rsidP="00950A55">
      <w:pPr>
        <w:pStyle w:val="Prrafodelista"/>
        <w:numPr>
          <w:ilvl w:val="0"/>
          <w:numId w:val="1"/>
        </w:numPr>
        <w:tabs>
          <w:tab w:val="left" w:pos="7215"/>
        </w:tabs>
      </w:pPr>
      <w:r w:rsidRPr="00AF02AF">
        <w:rPr>
          <w:rFonts w:ascii="Arial" w:hAnsi="Arial" w:cs="Arial"/>
          <w:sz w:val="24"/>
          <w:szCs w:val="24"/>
          <w:lang w:val="es-CO"/>
        </w:rPr>
        <w:t>La aplicación incluirá un registro para los usuarios de modo que permita contar con la información básica</w:t>
      </w:r>
      <w:r w:rsidR="00625311">
        <w:rPr>
          <w:rFonts w:ascii="Arial" w:hAnsi="Arial" w:cs="Arial"/>
          <w:sz w:val="24"/>
          <w:szCs w:val="24"/>
          <w:lang w:val="es-CO"/>
        </w:rPr>
        <w:t xml:space="preserve"> de los mismos (Nombres, e-mail, Cedula etc.).</w:t>
      </w:r>
    </w:p>
    <w:p w:rsidR="00AF02AF" w:rsidRDefault="00AF02AF" w:rsidP="00AF02AF">
      <w:pPr>
        <w:pStyle w:val="Prrafodelista"/>
      </w:pPr>
    </w:p>
    <w:p w:rsidR="00AF02AF" w:rsidRDefault="00AF02AF" w:rsidP="00950A55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AF02AF">
        <w:rPr>
          <w:rFonts w:ascii="Arial" w:hAnsi="Arial" w:cs="Arial"/>
          <w:sz w:val="24"/>
          <w:szCs w:val="24"/>
        </w:rPr>
        <w:t xml:space="preserve">La aplicación debe contar con un registro de las instituciones educativas de la localidad </w:t>
      </w:r>
      <w:r>
        <w:rPr>
          <w:rFonts w:ascii="Arial" w:hAnsi="Arial" w:cs="Arial"/>
          <w:sz w:val="24"/>
          <w:szCs w:val="24"/>
        </w:rPr>
        <w:t>donde se encuentre su ubicación</w:t>
      </w:r>
      <w:r w:rsidR="002A5F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oferta </w:t>
      </w:r>
      <w:r w:rsidR="002F2A5A">
        <w:rPr>
          <w:rFonts w:ascii="Arial" w:hAnsi="Arial" w:cs="Arial"/>
          <w:sz w:val="24"/>
          <w:szCs w:val="24"/>
        </w:rPr>
        <w:t>académica</w:t>
      </w:r>
      <w:r w:rsidR="002A5F4E">
        <w:rPr>
          <w:rFonts w:ascii="Arial" w:hAnsi="Arial" w:cs="Arial"/>
          <w:sz w:val="24"/>
          <w:szCs w:val="24"/>
        </w:rPr>
        <w:t xml:space="preserve"> y horarios.</w:t>
      </w:r>
    </w:p>
    <w:p w:rsidR="00AF02AF" w:rsidRPr="00AF02AF" w:rsidRDefault="00AF02AF" w:rsidP="00AF02AF">
      <w:pPr>
        <w:pStyle w:val="Prrafodelista"/>
        <w:rPr>
          <w:rFonts w:ascii="Arial" w:hAnsi="Arial" w:cs="Arial"/>
          <w:sz w:val="24"/>
          <w:szCs w:val="24"/>
        </w:rPr>
      </w:pPr>
    </w:p>
    <w:p w:rsidR="00AF02AF" w:rsidRDefault="009F6575" w:rsidP="00950A55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 contar con categorías donde se clasifiquen las ofertas educativas que ofrecen las instituciones de la localidad.</w:t>
      </w:r>
    </w:p>
    <w:p w:rsidR="006D03EC" w:rsidRPr="006D03EC" w:rsidRDefault="006D03EC" w:rsidP="006D03EC">
      <w:pPr>
        <w:pStyle w:val="Prrafodelista"/>
        <w:rPr>
          <w:rFonts w:ascii="Arial" w:hAnsi="Arial" w:cs="Arial"/>
          <w:sz w:val="24"/>
          <w:szCs w:val="24"/>
        </w:rPr>
      </w:pPr>
    </w:p>
    <w:p w:rsidR="006D03EC" w:rsidRDefault="006D03EC" w:rsidP="006D03EC">
      <w:pPr>
        <w:pStyle w:val="Prrafodelista"/>
        <w:numPr>
          <w:ilvl w:val="0"/>
          <w:numId w:val="1"/>
        </w:numPr>
        <w:tabs>
          <w:tab w:val="left" w:pos="7215"/>
        </w:tabs>
        <w:rPr>
          <w:rFonts w:ascii="Arial" w:hAnsi="Arial" w:cs="Arial"/>
          <w:sz w:val="24"/>
          <w:szCs w:val="24"/>
        </w:rPr>
      </w:pPr>
      <w:r w:rsidRPr="006D03EC">
        <w:rPr>
          <w:rFonts w:ascii="Arial" w:hAnsi="Arial" w:cs="Arial"/>
          <w:sz w:val="24"/>
          <w:szCs w:val="24"/>
        </w:rPr>
        <w:t xml:space="preserve">La aplicación contara con una encuesta la cual permitirá almacenar la información de la demanda educativa que </w:t>
      </w:r>
      <w:r>
        <w:rPr>
          <w:rFonts w:ascii="Arial" w:hAnsi="Arial" w:cs="Arial"/>
          <w:sz w:val="24"/>
          <w:szCs w:val="24"/>
        </w:rPr>
        <w:t>s</w:t>
      </w:r>
      <w:r w:rsidRPr="006D03EC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6D03EC">
        <w:rPr>
          <w:rFonts w:ascii="Arial" w:hAnsi="Arial" w:cs="Arial"/>
          <w:sz w:val="24"/>
          <w:szCs w:val="24"/>
        </w:rPr>
        <w:t>de  interés para los usuarios de la localidad</w:t>
      </w:r>
      <w:r>
        <w:rPr>
          <w:rFonts w:ascii="Arial" w:hAnsi="Arial" w:cs="Arial"/>
          <w:sz w:val="24"/>
          <w:szCs w:val="24"/>
        </w:rPr>
        <w:t>.</w:t>
      </w:r>
    </w:p>
    <w:p w:rsidR="00625311" w:rsidRPr="00625311" w:rsidRDefault="00625311" w:rsidP="00625311">
      <w:pPr>
        <w:pStyle w:val="Prrafodelista"/>
        <w:rPr>
          <w:rFonts w:ascii="Arial" w:hAnsi="Arial" w:cs="Arial"/>
          <w:sz w:val="24"/>
          <w:szCs w:val="24"/>
        </w:rPr>
      </w:pPr>
    </w:p>
    <w:p w:rsidR="00625311" w:rsidRPr="006D03EC" w:rsidRDefault="00625311" w:rsidP="00320C35">
      <w:pPr>
        <w:pStyle w:val="Prrafodelista"/>
        <w:tabs>
          <w:tab w:val="left" w:pos="7215"/>
        </w:tabs>
        <w:rPr>
          <w:rFonts w:ascii="Arial" w:hAnsi="Arial" w:cs="Arial"/>
          <w:sz w:val="24"/>
          <w:szCs w:val="24"/>
        </w:rPr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3BED" w:rsidRDefault="00403BED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Pr="009E5FB2" w:rsidRDefault="00400437" w:rsidP="00400437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MODELO ENTIDAD RELACION</w:t>
      </w: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</w:p>
    <w:p w:rsidR="00400437" w:rsidRDefault="00400437" w:rsidP="00950A55">
      <w:pPr>
        <w:tabs>
          <w:tab w:val="left" w:pos="7215"/>
        </w:tabs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160655</wp:posOffset>
            </wp:positionV>
            <wp:extent cx="6913245" cy="3008630"/>
            <wp:effectExtent l="0" t="0" r="1905" b="127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3BED" w:rsidRDefault="00403BED" w:rsidP="00950A55">
      <w:pPr>
        <w:tabs>
          <w:tab w:val="left" w:pos="7215"/>
        </w:tabs>
      </w:pPr>
    </w:p>
    <w:p w:rsidR="00E639A3" w:rsidRDefault="00226F03" w:rsidP="00950A55">
      <w:pPr>
        <w:tabs>
          <w:tab w:val="left" w:pos="7215"/>
        </w:tabs>
      </w:pPr>
      <w:r>
        <w:rPr>
          <w:noProof/>
          <w:lang w:val="es-CO" w:eastAsia="es-CO"/>
        </w:rPr>
        <w:lastRenderedPageBreak/>
        <w:drawing>
          <wp:inline distT="0" distB="0" distL="0" distR="0" wp14:anchorId="28FB310E" wp14:editId="47433022">
            <wp:extent cx="6463030" cy="3636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A2" w:rsidRDefault="00AA2AA2" w:rsidP="00226F03">
      <w:pPr>
        <w:pStyle w:val="Ttulo3"/>
        <w:jc w:val="center"/>
        <w:rPr>
          <w:rFonts w:ascii="Arial" w:hAnsi="Arial" w:cs="Arial"/>
          <w:b/>
        </w:rPr>
      </w:pPr>
    </w:p>
    <w:p w:rsidR="00E639A3" w:rsidRPr="009E5FB2" w:rsidRDefault="00E639A3" w:rsidP="00226F03">
      <w:pPr>
        <w:pStyle w:val="Ttulo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 CREACION BASE  DE DATOS</w:t>
      </w:r>
    </w:p>
    <w:p w:rsidR="00AA2AA2" w:rsidRDefault="00AA2AA2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bookmarkStart w:id="0" w:name="_GoBack"/>
      <w:bookmarkEnd w:id="0"/>
      <w:r>
        <w:t xml:space="preserve">CREATE TABLE </w:t>
      </w:r>
      <w:proofErr w:type="spellStart"/>
      <w:r>
        <w:t>categoria</w:t>
      </w:r>
      <w:proofErr w:type="spellEnd"/>
      <w:r>
        <w:t xml:space="preserve">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categoria_pk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curso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lastRenderedPageBreak/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categoria</w:t>
      </w:r>
      <w:proofErr w:type="spellEnd"/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curso_pk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rol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rol_pk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CREATE TABLE </w:t>
      </w:r>
      <w:proofErr w:type="spellStart"/>
      <w:r>
        <w:t>horario_curso</w:t>
      </w:r>
      <w:proofErr w:type="spellEnd"/>
      <w:r>
        <w:t xml:space="preserve">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cupo</w:t>
      </w:r>
      <w:proofErr w:type="gramEnd"/>
      <w:r>
        <w:t xml:space="preserve"> INTEGER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hora_inicio</w:t>
      </w:r>
      <w:proofErr w:type="spellEnd"/>
      <w:proofErr w:type="gramEnd"/>
      <w:r>
        <w:t xml:space="preserve"> TIMESTAMP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precio</w:t>
      </w:r>
      <w:proofErr w:type="gramEnd"/>
      <w:r>
        <w:t xml:space="preserve"> NUMERIC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hora_fin</w:t>
      </w:r>
      <w:proofErr w:type="spellEnd"/>
      <w:proofErr w:type="gramEnd"/>
      <w:r>
        <w:t xml:space="preserve"> TIMESTAMP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curso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horario_curso_pk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usuario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correo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rol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identificacion</w:t>
      </w:r>
      <w:proofErr w:type="spellEnd"/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nombre</w:t>
      </w:r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usuario_pk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CREATE TABLE </w:t>
      </w:r>
      <w:proofErr w:type="spellStart"/>
      <w:r>
        <w:t>preinscripcion</w:t>
      </w:r>
      <w:proofErr w:type="spellEnd"/>
      <w:r>
        <w:t xml:space="preserve">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estado</w:t>
      </w:r>
      <w:proofErr w:type="gramEnd"/>
      <w:r>
        <w:t xml:space="preserve"> VARCHAR(1) DEFAULT 'A'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usuario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horario_curso</w:t>
      </w:r>
      <w:proofErr w:type="spellEnd"/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preinscripcion_pk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lastRenderedPageBreak/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>CREATE TABLE encuesta (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id</w:t>
      </w:r>
      <w:proofErr w:type="gramEnd"/>
      <w:r>
        <w:t xml:space="preserve"> BIGSERIAL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spellStart"/>
      <w:proofErr w:type="gramStart"/>
      <w:r>
        <w:t>interes</w:t>
      </w:r>
      <w:proofErr w:type="spellEnd"/>
      <w:proofErr w:type="gramEnd"/>
      <w:r>
        <w:t xml:space="preserve"> VARCHAR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usuario</w:t>
      </w:r>
      <w:proofErr w:type="gramEnd"/>
      <w:r>
        <w:t xml:space="preserve"> BIGINT NOT NULL,</w:t>
      </w:r>
    </w:p>
    <w:p w:rsidR="00DF3C01" w:rsidRDefault="00DF3C01" w:rsidP="00DF3C01">
      <w:pPr>
        <w:tabs>
          <w:tab w:val="left" w:pos="7215"/>
        </w:tabs>
      </w:pPr>
      <w:r>
        <w:t xml:space="preserve">                </w:t>
      </w:r>
      <w:proofErr w:type="gramStart"/>
      <w:r>
        <w:t>comentario</w:t>
      </w:r>
      <w:proofErr w:type="gramEnd"/>
      <w:r>
        <w:t xml:space="preserve"> VARCHAR,</w:t>
      </w:r>
    </w:p>
    <w:p w:rsidR="00DF3C01" w:rsidRDefault="00DF3C01" w:rsidP="00DF3C01">
      <w:pPr>
        <w:tabs>
          <w:tab w:val="left" w:pos="7215"/>
        </w:tabs>
      </w:pPr>
      <w:r>
        <w:t xml:space="preserve">                CONSTRAINT </w:t>
      </w:r>
      <w:proofErr w:type="spellStart"/>
      <w:r>
        <w:t>encuesta_pk</w:t>
      </w:r>
      <w:proofErr w:type="spellEnd"/>
      <w:r>
        <w:t xml:space="preserve"> PRIMARY KEY (id)</w:t>
      </w:r>
    </w:p>
    <w:p w:rsidR="00DF3C01" w:rsidRDefault="00DF3C01" w:rsidP="00DF3C01">
      <w:pPr>
        <w:tabs>
          <w:tab w:val="left" w:pos="7215"/>
        </w:tabs>
      </w:pPr>
      <w:r>
        <w:t>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curso ADD CONSTRAINT </w:t>
      </w:r>
      <w:proofErr w:type="spellStart"/>
      <w:r>
        <w:t>categoria_curso_fk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</w:t>
      </w:r>
      <w:proofErr w:type="spellStart"/>
      <w:r>
        <w:t>categoria</w:t>
      </w:r>
      <w:proofErr w:type="spellEnd"/>
      <w:r>
        <w:t>)</w:t>
      </w:r>
    </w:p>
    <w:p w:rsidR="00DF3C01" w:rsidRDefault="00DF3C01" w:rsidP="00DF3C01">
      <w:pPr>
        <w:tabs>
          <w:tab w:val="left" w:pos="7215"/>
        </w:tabs>
      </w:pPr>
      <w:r>
        <w:t xml:space="preserve">REFERENCES </w:t>
      </w:r>
      <w:proofErr w:type="spellStart"/>
      <w:r>
        <w:t>categoria</w:t>
      </w:r>
      <w:proofErr w:type="spellEnd"/>
      <w:r>
        <w:t xml:space="preserve">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</w:t>
      </w:r>
      <w:proofErr w:type="spellStart"/>
      <w:r>
        <w:t>horario_curso</w:t>
      </w:r>
      <w:proofErr w:type="spellEnd"/>
      <w:r>
        <w:t xml:space="preserve"> ADD CONSTRAINT </w:t>
      </w:r>
      <w:proofErr w:type="spellStart"/>
      <w:r>
        <w:t>curso_horario_curso_fk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(curso)</w:t>
      </w:r>
    </w:p>
    <w:p w:rsidR="00DF3C01" w:rsidRDefault="00DF3C01" w:rsidP="00DF3C01">
      <w:pPr>
        <w:tabs>
          <w:tab w:val="left" w:pos="7215"/>
        </w:tabs>
      </w:pPr>
      <w:r>
        <w:t>REFERENCES curso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usuario ADD CONSTRAINT </w:t>
      </w:r>
      <w:proofErr w:type="spellStart"/>
      <w:r>
        <w:t>rol_usuario_fk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(rol)</w:t>
      </w:r>
    </w:p>
    <w:p w:rsidR="00DF3C01" w:rsidRDefault="00DF3C01" w:rsidP="00DF3C01">
      <w:pPr>
        <w:tabs>
          <w:tab w:val="left" w:pos="7215"/>
        </w:tabs>
      </w:pPr>
      <w:r>
        <w:t>REFERENCES rol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</w:t>
      </w:r>
      <w:proofErr w:type="spellStart"/>
      <w:r>
        <w:t>preinscripcion</w:t>
      </w:r>
      <w:proofErr w:type="spellEnd"/>
      <w:r>
        <w:t xml:space="preserve"> ADD CONSTRAINT </w:t>
      </w:r>
      <w:proofErr w:type="spellStart"/>
      <w:r>
        <w:t>horario_curso_preinscripcion_fk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(usuario)</w:t>
      </w:r>
    </w:p>
    <w:p w:rsidR="00DF3C01" w:rsidRDefault="00DF3C01" w:rsidP="00DF3C01">
      <w:pPr>
        <w:tabs>
          <w:tab w:val="left" w:pos="7215"/>
        </w:tabs>
      </w:pPr>
      <w:r>
        <w:t xml:space="preserve">REFERENCES </w:t>
      </w:r>
      <w:proofErr w:type="spellStart"/>
      <w:r>
        <w:t>horario_curso</w:t>
      </w:r>
      <w:proofErr w:type="spellEnd"/>
      <w:r>
        <w:t xml:space="preserve">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encuesta ADD CONSTRAINT </w:t>
      </w:r>
      <w:proofErr w:type="spellStart"/>
      <w:r>
        <w:t>usuario_encuesta_fk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(usuario)</w:t>
      </w:r>
    </w:p>
    <w:p w:rsidR="00DF3C01" w:rsidRDefault="00DF3C01" w:rsidP="00DF3C01">
      <w:pPr>
        <w:tabs>
          <w:tab w:val="left" w:pos="7215"/>
        </w:tabs>
      </w:pPr>
      <w:r>
        <w:t>REFERENCES usuario (id);</w:t>
      </w:r>
    </w:p>
    <w:p w:rsidR="00DF3C01" w:rsidRDefault="00DF3C01" w:rsidP="00DF3C01">
      <w:pPr>
        <w:tabs>
          <w:tab w:val="left" w:pos="7215"/>
        </w:tabs>
      </w:pPr>
    </w:p>
    <w:p w:rsidR="00DF3C01" w:rsidRDefault="00DF3C01" w:rsidP="00DF3C01">
      <w:pPr>
        <w:tabs>
          <w:tab w:val="left" w:pos="7215"/>
        </w:tabs>
      </w:pPr>
      <w:r>
        <w:t xml:space="preserve">ALTER TABLE </w:t>
      </w:r>
      <w:proofErr w:type="spellStart"/>
      <w:r>
        <w:t>preinscripcion</w:t>
      </w:r>
      <w:proofErr w:type="spellEnd"/>
      <w:r>
        <w:t xml:space="preserve"> ADD CONSTRAINT </w:t>
      </w:r>
      <w:proofErr w:type="spellStart"/>
      <w:r>
        <w:t>usuario_preinscripcion_fk</w:t>
      </w:r>
      <w:proofErr w:type="spellEnd"/>
    </w:p>
    <w:p w:rsidR="00DF3C01" w:rsidRDefault="00DF3C01" w:rsidP="00DF3C01">
      <w:pPr>
        <w:tabs>
          <w:tab w:val="left" w:pos="7215"/>
        </w:tabs>
      </w:pPr>
      <w:r>
        <w:t>FOREIGN KEY (usuario)</w:t>
      </w:r>
    </w:p>
    <w:p w:rsidR="00E639A3" w:rsidRPr="00950A55" w:rsidRDefault="00DF3C01" w:rsidP="00DF3C01">
      <w:pPr>
        <w:tabs>
          <w:tab w:val="left" w:pos="7215"/>
        </w:tabs>
      </w:pPr>
      <w:r>
        <w:t>REFERENCES usuario (id);</w:t>
      </w:r>
    </w:p>
    <w:sectPr w:rsidR="00E639A3" w:rsidRPr="00950A55" w:rsidSect="000B628A">
      <w:headerReference w:type="default" r:id="rId14"/>
      <w:headerReference w:type="first" r:id="rId15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408" w:rsidRDefault="00FC0408" w:rsidP="00713050">
      <w:pPr>
        <w:spacing w:line="240" w:lineRule="auto"/>
      </w:pPr>
      <w:r>
        <w:separator/>
      </w:r>
    </w:p>
  </w:endnote>
  <w:endnote w:type="continuationSeparator" w:id="0">
    <w:p w:rsidR="00FC0408" w:rsidRDefault="00FC040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408" w:rsidRDefault="00FC0408" w:rsidP="00713050">
      <w:pPr>
        <w:spacing w:line="240" w:lineRule="auto"/>
      </w:pPr>
      <w:r>
        <w:separator/>
      </w:r>
    </w:p>
  </w:footnote>
  <w:footnote w:type="continuationSeparator" w:id="0">
    <w:p w:rsidR="00FC0408" w:rsidRDefault="00FC040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D75843A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950A55">
            <w:t>HWT</w: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00437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FC0408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407E0">
                      <w:t>RETO</w:t>
                    </w:r>
                    <w:r w:rsidR="00950A55">
                      <w:br/>
                      <w:t>EDUCACION INCLUYENTE</w:t>
                    </w:r>
                  </w:sdtContent>
                </w:sdt>
              </w:p>
              <w:p w:rsidR="001A5CA9" w:rsidRDefault="00FC0408" w:rsidP="00950A55">
                <w:pPr>
                  <w:pStyle w:val="Ttulo2"/>
                  <w:outlineLvl w:val="1"/>
                </w:pP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00437">
                      <w:t xml:space="preserve">     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52017A" w:rsidRPr="00F207C0" w:rsidTr="00AE5017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52017A" w:rsidRPr="00F207C0" w:rsidRDefault="0052017A" w:rsidP="0052017A">
          <w:pPr>
            <w:pStyle w:val="Iniciales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FAB6352" wp14:editId="7D0E15F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24" name="Grupo 24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25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25782F16" id="Grupo 24" o:spid="_x0000_s1026" alt="Gráfico de encabezado de página de continuación" style="position:absolute;margin-left:0;margin-top:-39.45pt;width:524.85pt;height:139.2pt;z-index:-251655168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UesQA&#10;AADbAAAADwAAAGRycy9kb3ducmV2LnhtbESPQWvCQBSE74L/YXlCb7pRsS2pq4ggSJGCaT309sg+&#10;s9Hs25BdY/TXd4WCx2FmvmHmy85WoqXGl44VjEcJCOLc6ZILBT/fm+E7CB+QNVaOScGNPCwX/d4c&#10;U+2uvKc2C4WIEPYpKjAh1KmUPjdk0Y9cTRy9o2sshiibQuoGrxFuKzlJkldpseS4YLCmtaH8nF2s&#10;gs/T2zQz7aq9T7/oYNxh97tZe6VeBt3qA0SgLjzD/+2tVjCZwe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FHrEAAAA2wAAAA8AAAAAAAAAAAAAAAAAmAIAAGRycy9k&#10;b3ducmV2LnhtbFBLBQYAAAAABAAEAPUAAACJAwAAAAA=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ua8cYA&#10;AADbAAAADwAAAGRycy9kb3ducmV2LnhtbESPQWvCQBSE7wX/w/IEb3WjopToKqKtFKwtjYXi7ZF9&#10;JsHs27C7NfHfu4VCj8PMfMMsVp2pxZWcrywrGA0TEMS51RUXCr6OL49PIHxA1lhbJgU38rBa9h4W&#10;mGrb8idds1CICGGfooIyhCaV0uclGfRD2xBH72ydwRClK6R22Ea4qeU4SWbSYMVxocSGNiXll+zH&#10;KHj7fr9M3HS3/Tg879ssmUyrbH9SatDv1nMQgbrwH/5rv2oF4xn8fo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ua8c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Qts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7h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KQts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>
            <w:t>HWT</w:t>
          </w:r>
          <w:sdt>
            <w:sdtPr>
              <w:alias w:val="Iniciales:"/>
              <w:tag w:val="Iniciales:"/>
              <w:id w:val="206798769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52017A" w:rsidTr="00AE5017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52017A" w:rsidRPr="009B3C40" w:rsidRDefault="00FC0408" w:rsidP="0052017A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24260640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2017A">
                      <w:t>RETO</w:t>
                    </w:r>
                    <w:r w:rsidR="0052017A">
                      <w:br/>
                      <w:t>EDUCACION INCLUYENTE</w:t>
                    </w:r>
                  </w:sdtContent>
                </w:sdt>
              </w:p>
              <w:p w:rsidR="0052017A" w:rsidRDefault="00FC0408" w:rsidP="0052017A">
                <w:pPr>
                  <w:pStyle w:val="Ttulo2"/>
                  <w:outlineLvl w:val="1"/>
                </w:pPr>
                <w:sdt>
                  <w:sdtPr>
                    <w:alias w:val="Vincular a otras propiedades en línea:"/>
                    <w:tag w:val="Vincular a otras propiedades en línea:"/>
                    <w:id w:val="142499035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2017A">
                      <w:t xml:space="preserve">     </w:t>
                    </w:r>
                  </w:sdtContent>
                </w:sdt>
              </w:p>
            </w:tc>
          </w:tr>
        </w:tbl>
        <w:p w:rsidR="0052017A" w:rsidRPr="00F207C0" w:rsidRDefault="0052017A" w:rsidP="0052017A"/>
      </w:tc>
    </w:tr>
  </w:tbl>
  <w:p w:rsidR="0052017A" w:rsidRDefault="005201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73C48"/>
    <w:multiLevelType w:val="hybridMultilevel"/>
    <w:tmpl w:val="ECE488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E0"/>
    <w:rsid w:val="00091382"/>
    <w:rsid w:val="000B0619"/>
    <w:rsid w:val="000B61CA"/>
    <w:rsid w:val="000B628A"/>
    <w:rsid w:val="000B735D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26F03"/>
    <w:rsid w:val="002542FC"/>
    <w:rsid w:val="00271662"/>
    <w:rsid w:val="0027404F"/>
    <w:rsid w:val="00293B83"/>
    <w:rsid w:val="002A5F4E"/>
    <w:rsid w:val="002B091C"/>
    <w:rsid w:val="002C2CDD"/>
    <w:rsid w:val="002D28DF"/>
    <w:rsid w:val="002D45C6"/>
    <w:rsid w:val="002F03FA"/>
    <w:rsid w:val="002F2A5A"/>
    <w:rsid w:val="00313E86"/>
    <w:rsid w:val="00320C35"/>
    <w:rsid w:val="00333CD3"/>
    <w:rsid w:val="00340365"/>
    <w:rsid w:val="00342B64"/>
    <w:rsid w:val="00364079"/>
    <w:rsid w:val="003C5528"/>
    <w:rsid w:val="003D26D2"/>
    <w:rsid w:val="00400437"/>
    <w:rsid w:val="00403BED"/>
    <w:rsid w:val="004077FB"/>
    <w:rsid w:val="00421800"/>
    <w:rsid w:val="00424DD9"/>
    <w:rsid w:val="0046104A"/>
    <w:rsid w:val="00466A29"/>
    <w:rsid w:val="004717C5"/>
    <w:rsid w:val="004933AF"/>
    <w:rsid w:val="0050644A"/>
    <w:rsid w:val="0052017A"/>
    <w:rsid w:val="00523479"/>
    <w:rsid w:val="00543DB7"/>
    <w:rsid w:val="00554A1A"/>
    <w:rsid w:val="005729B0"/>
    <w:rsid w:val="00575846"/>
    <w:rsid w:val="005B66FE"/>
    <w:rsid w:val="00625311"/>
    <w:rsid w:val="00634786"/>
    <w:rsid w:val="00641630"/>
    <w:rsid w:val="00684488"/>
    <w:rsid w:val="00690C71"/>
    <w:rsid w:val="006A3CE7"/>
    <w:rsid w:val="006C4C50"/>
    <w:rsid w:val="006D03EC"/>
    <w:rsid w:val="006D76B1"/>
    <w:rsid w:val="00702679"/>
    <w:rsid w:val="00713050"/>
    <w:rsid w:val="00741125"/>
    <w:rsid w:val="00746F7F"/>
    <w:rsid w:val="007569C1"/>
    <w:rsid w:val="00763832"/>
    <w:rsid w:val="007A4F1B"/>
    <w:rsid w:val="007D2696"/>
    <w:rsid w:val="007F15BE"/>
    <w:rsid w:val="007F7099"/>
    <w:rsid w:val="00811117"/>
    <w:rsid w:val="008179C2"/>
    <w:rsid w:val="00841146"/>
    <w:rsid w:val="0088504C"/>
    <w:rsid w:val="0089382B"/>
    <w:rsid w:val="008A1907"/>
    <w:rsid w:val="008C6BCA"/>
    <w:rsid w:val="008C7B50"/>
    <w:rsid w:val="00950A55"/>
    <w:rsid w:val="009B3C40"/>
    <w:rsid w:val="009E5FB2"/>
    <w:rsid w:val="009F6575"/>
    <w:rsid w:val="009F7A1E"/>
    <w:rsid w:val="00A42540"/>
    <w:rsid w:val="00A50939"/>
    <w:rsid w:val="00AA2AA2"/>
    <w:rsid w:val="00AA6A40"/>
    <w:rsid w:val="00AF02AF"/>
    <w:rsid w:val="00B5664D"/>
    <w:rsid w:val="00BA5B40"/>
    <w:rsid w:val="00BC7BB5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407E0"/>
    <w:rsid w:val="00D75706"/>
    <w:rsid w:val="00DD6416"/>
    <w:rsid w:val="00DF3C01"/>
    <w:rsid w:val="00DF4E0A"/>
    <w:rsid w:val="00E02DCD"/>
    <w:rsid w:val="00E12C60"/>
    <w:rsid w:val="00E22E87"/>
    <w:rsid w:val="00E57630"/>
    <w:rsid w:val="00E639A3"/>
    <w:rsid w:val="00E86C2B"/>
    <w:rsid w:val="00E96703"/>
    <w:rsid w:val="00EC6864"/>
    <w:rsid w:val="00EC7393"/>
    <w:rsid w:val="00ED549B"/>
    <w:rsid w:val="00EF7CC9"/>
    <w:rsid w:val="00F207C0"/>
    <w:rsid w:val="00F20AE5"/>
    <w:rsid w:val="00F3146E"/>
    <w:rsid w:val="00F645C7"/>
    <w:rsid w:val="00F663C3"/>
    <w:rsid w:val="00F778B8"/>
    <w:rsid w:val="00FA1B13"/>
    <w:rsid w:val="00FC040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52B7B6-0608-4D48-8FFD-D322CE6F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customStyle="1" w:styleId="Pa0">
    <w:name w:val="Pa0"/>
    <w:basedOn w:val="Normal"/>
    <w:next w:val="Normal"/>
    <w:uiPriority w:val="99"/>
    <w:rsid w:val="00FA1B13"/>
    <w:pPr>
      <w:autoSpaceDE w:val="0"/>
      <w:autoSpaceDN w:val="0"/>
      <w:adjustRightInd w:val="0"/>
      <w:spacing w:line="241" w:lineRule="atLeast"/>
    </w:pPr>
    <w:rPr>
      <w:rFonts w:ascii="Aleo" w:hAnsi="Aleo"/>
      <w:sz w:val="24"/>
      <w:szCs w:val="24"/>
      <w:lang w:val="es-CO"/>
    </w:rPr>
  </w:style>
  <w:style w:type="character" w:customStyle="1" w:styleId="A6">
    <w:name w:val="A6"/>
    <w:uiPriority w:val="99"/>
    <w:rsid w:val="00FA1B13"/>
    <w:rPr>
      <w:rFonts w:cs="Aleo"/>
      <w:b/>
      <w:bCs/>
      <w:color w:val="000000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E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EC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F20A80B54D418CBC48139518FD6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0AA7-2E11-443B-97C6-4A925E248614}"/>
      </w:docPartPr>
      <w:docPartBody>
        <w:p w:rsidR="0013487C" w:rsidRDefault="00B855F1">
          <w:pPr>
            <w:pStyle w:val="50F20A80B54D418CBC48139518FD6116"/>
          </w:pPr>
          <w:r w:rsidRPr="009F7A1E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F1"/>
    <w:rsid w:val="00106B03"/>
    <w:rsid w:val="0013487C"/>
    <w:rsid w:val="00A05415"/>
    <w:rsid w:val="00B43BC7"/>
    <w:rsid w:val="00B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3249786AC44F1AB0301985FE5D382C">
    <w:name w:val="A73249786AC44F1AB0301985FE5D382C"/>
  </w:style>
  <w:style w:type="paragraph" w:customStyle="1" w:styleId="D79FA5257AA445D9A317286600AEDBF5">
    <w:name w:val="D79FA5257AA445D9A317286600AEDBF5"/>
  </w:style>
  <w:style w:type="paragraph" w:customStyle="1" w:styleId="8F995700A8F742E5BAAC65E604FA180D">
    <w:name w:val="8F995700A8F742E5BAAC65E604FA180D"/>
  </w:style>
  <w:style w:type="paragraph" w:customStyle="1" w:styleId="AA184C71BA19431A9CA4854406FAF001">
    <w:name w:val="AA184C71BA19431A9CA4854406FAF001"/>
  </w:style>
  <w:style w:type="paragraph" w:customStyle="1" w:styleId="32268F5FD4FD4F42973355855C185D4A">
    <w:name w:val="32268F5FD4FD4F42973355855C185D4A"/>
  </w:style>
  <w:style w:type="paragraph" w:customStyle="1" w:styleId="CF69C61DD0C34A7B85E6A6DC43E7AAF6">
    <w:name w:val="CF69C61DD0C34A7B85E6A6DC43E7AAF6"/>
  </w:style>
  <w:style w:type="paragraph" w:customStyle="1" w:styleId="6A2D559664444B65B30B85CE80E40368">
    <w:name w:val="6A2D559664444B65B30B85CE80E40368"/>
  </w:style>
  <w:style w:type="paragraph" w:customStyle="1" w:styleId="7A3D03410CC2466BA76E6A19FC36AB54">
    <w:name w:val="7A3D03410CC2466BA76E6A19FC36AB54"/>
  </w:style>
  <w:style w:type="paragraph" w:customStyle="1" w:styleId="1552BE63CBFC444DAE25E04AFCBD15B9">
    <w:name w:val="1552BE63CBFC444DAE25E04AFCBD15B9"/>
  </w:style>
  <w:style w:type="paragraph" w:customStyle="1" w:styleId="4AFDE29DB2774F2FAA610D05BEF7C0CE">
    <w:name w:val="4AFDE29DB2774F2FAA610D05BEF7C0CE"/>
  </w:style>
  <w:style w:type="paragraph" w:customStyle="1" w:styleId="D6C029955FCD438F9B8997747F13C2B8">
    <w:name w:val="D6C029955FCD438F9B8997747F13C2B8"/>
  </w:style>
  <w:style w:type="paragraph" w:customStyle="1" w:styleId="89085DD702DE424B8ADC59A7FF7584C3">
    <w:name w:val="89085DD702DE424B8ADC59A7FF7584C3"/>
  </w:style>
  <w:style w:type="paragraph" w:customStyle="1" w:styleId="B415DE9B376D42EFBB06429070AA4C91">
    <w:name w:val="B415DE9B376D42EFBB06429070AA4C91"/>
  </w:style>
  <w:style w:type="paragraph" w:customStyle="1" w:styleId="C9DF3FC07A474DE0B8807A29B189C54E">
    <w:name w:val="C9DF3FC07A474DE0B8807A29B189C54E"/>
  </w:style>
  <w:style w:type="paragraph" w:customStyle="1" w:styleId="82DB61DB973D41F4927DFD3313BB514E">
    <w:name w:val="82DB61DB973D41F4927DFD3313BB514E"/>
  </w:style>
  <w:style w:type="paragraph" w:customStyle="1" w:styleId="79B748DF0756434294555255A27F0869">
    <w:name w:val="79B748DF0756434294555255A27F0869"/>
  </w:style>
  <w:style w:type="paragraph" w:customStyle="1" w:styleId="50F20A80B54D418CBC48139518FD6116">
    <w:name w:val="50F20A80B54D418CBC48139518FD6116"/>
  </w:style>
  <w:style w:type="paragraph" w:customStyle="1" w:styleId="E963427412FC47438B19F15104253D3D">
    <w:name w:val="E963427412FC47438B19F15104253D3D"/>
  </w:style>
  <w:style w:type="paragraph" w:customStyle="1" w:styleId="220656AC376D4FAEB2F8FBBE1CD6C9FC">
    <w:name w:val="220656AC376D4FAEB2F8FBBE1CD6C9FC"/>
  </w:style>
  <w:style w:type="paragraph" w:customStyle="1" w:styleId="D75DF906F677462697A48FFFEF03355F">
    <w:name w:val="D75DF906F677462697A48FFFEF03355F"/>
  </w:style>
  <w:style w:type="paragraph" w:customStyle="1" w:styleId="F83CD7C2262C44F4AD0565C16395A93A">
    <w:name w:val="F83CD7C2262C44F4AD0565C16395A93A"/>
  </w:style>
  <w:style w:type="paragraph" w:customStyle="1" w:styleId="E41B976C11F74FE7BB1690E132C26398">
    <w:name w:val="E41B976C11F74FE7BB1690E132C26398"/>
  </w:style>
  <w:style w:type="paragraph" w:customStyle="1" w:styleId="0FD6CC819DAD432D8026B6BA4C0B38F8">
    <w:name w:val="0FD6CC819DAD432D8026B6BA4C0B38F8"/>
  </w:style>
  <w:style w:type="paragraph" w:customStyle="1" w:styleId="4D5DDA11D5434A38B3B7002D5A3F3F75">
    <w:name w:val="4D5DDA11D5434A38B3B7002D5A3F3F75"/>
  </w:style>
  <w:style w:type="paragraph" w:customStyle="1" w:styleId="1E3392CD0488437A83F11E7CFAF84EED">
    <w:name w:val="1E3392CD0488437A83F11E7CFAF84EED"/>
  </w:style>
  <w:style w:type="paragraph" w:customStyle="1" w:styleId="DDD06301517F4D7FAEC6F0A632AA1DDA">
    <w:name w:val="DDD06301517F4D7FAEC6F0A632AA1DDA"/>
  </w:style>
  <w:style w:type="paragraph" w:customStyle="1" w:styleId="740DDB39C7C74EC79895E5A4283E24AE">
    <w:name w:val="740DDB39C7C74EC79895E5A4283E24AE"/>
  </w:style>
  <w:style w:type="paragraph" w:customStyle="1" w:styleId="2A1476C3C9FC4CB38A903E6848C2157F">
    <w:name w:val="2A1476C3C9FC4CB38A903E6848C21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MOO.dotx</Template>
  <TotalTime>109</TotalTime>
  <Pages>9</Pages>
  <Words>716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
EDUCACION INCLUYENTE</dc:creator>
  <cp:keywords/>
  <dc:description/>
  <cp:lastModifiedBy>admin</cp:lastModifiedBy>
  <cp:revision>40</cp:revision>
  <dcterms:created xsi:type="dcterms:W3CDTF">2018-07-04T19:18:00Z</dcterms:created>
  <dcterms:modified xsi:type="dcterms:W3CDTF">2018-07-05T21:49:00Z</dcterms:modified>
</cp:coreProperties>
</file>